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A7009" w14:textId="4D645F6D" w:rsidR="008C2A54" w:rsidRPr="008C2A54" w:rsidRDefault="00000000" w:rsidP="008C2A54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E42333">
        <w:t>Project</w:t>
      </w:r>
      <w:r w:rsidR="00A64C6F">
        <w:t xml:space="preserve"> </w:t>
      </w:r>
      <w:r w:rsidR="00A37369">
        <w:t>Proposal</w:t>
      </w:r>
      <w:r>
        <w:fldChar w:fldCharType="end"/>
      </w:r>
    </w:p>
    <w:p w14:paraId="5E1F1927" w14:textId="42172EBD" w:rsidR="00777F55" w:rsidRDefault="008C2A54">
      <w:pPr>
        <w:pStyle w:val="Title"/>
        <w:jc w:val="right"/>
      </w:pPr>
      <w:r>
        <w:t>Analysis on Store</w:t>
      </w:r>
      <w:r w:rsidR="00421BA6">
        <w:t xml:space="preserve"> sales and</w:t>
      </w:r>
      <w:r>
        <w:t xml:space="preserve"> Customer Data </w:t>
      </w:r>
    </w:p>
    <w:p w14:paraId="6A14C415" w14:textId="33881E94" w:rsidR="00777F55" w:rsidRDefault="002D685C" w:rsidP="00A64C6F">
      <w:pPr>
        <w:pStyle w:val="Title"/>
        <w:jc w:val="right"/>
        <w:rPr>
          <w:sz w:val="28"/>
        </w:rPr>
      </w:pPr>
      <w:r>
        <w:rPr>
          <w:sz w:val="28"/>
        </w:rPr>
        <w:t>Spring</w:t>
      </w:r>
      <w:r w:rsidR="00E42333">
        <w:rPr>
          <w:sz w:val="28"/>
        </w:rPr>
        <w:t xml:space="preserve"> 202</w:t>
      </w:r>
      <w:r>
        <w:rPr>
          <w:sz w:val="28"/>
        </w:rPr>
        <w:t>3</w:t>
      </w:r>
    </w:p>
    <w:p w14:paraId="39B34E71" w14:textId="77777777" w:rsidR="00777F55" w:rsidRDefault="00777F55">
      <w:pPr>
        <w:pStyle w:val="Title"/>
        <w:rPr>
          <w:sz w:val="28"/>
        </w:rPr>
        <w:sectPr w:rsidR="00777F5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ED525B6" w14:textId="73418CF8" w:rsidR="00777F55" w:rsidRDefault="00F80D7C">
      <w:pPr>
        <w:pStyle w:val="Title"/>
      </w:pPr>
      <w:r>
        <w:lastRenderedPageBreak/>
        <w:t>Group Members</w:t>
      </w:r>
    </w:p>
    <w:tbl>
      <w:tblPr>
        <w:tblW w:w="7080" w:type="dxa"/>
        <w:tblInd w:w="11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854"/>
        <w:gridCol w:w="2498"/>
      </w:tblGrid>
      <w:tr w:rsidR="00357C79" w14:paraId="5AAAC691" w14:textId="77777777" w:rsidTr="00A2124A">
        <w:tc>
          <w:tcPr>
            <w:tcW w:w="1728" w:type="dxa"/>
          </w:tcPr>
          <w:p w14:paraId="421476BB" w14:textId="217737E1" w:rsidR="00357C79" w:rsidRDefault="00357C7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Student ID</w:t>
            </w:r>
          </w:p>
        </w:tc>
        <w:tc>
          <w:tcPr>
            <w:tcW w:w="2854" w:type="dxa"/>
          </w:tcPr>
          <w:p w14:paraId="261BC5F1" w14:textId="4331AB33" w:rsidR="00357C79" w:rsidRDefault="00357C7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498" w:type="dxa"/>
          </w:tcPr>
          <w:p w14:paraId="12857882" w14:textId="3B225563" w:rsidR="00357C79" w:rsidRDefault="00357C7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Group</w:t>
            </w:r>
          </w:p>
        </w:tc>
      </w:tr>
      <w:tr w:rsidR="00357C79" w14:paraId="26936894" w14:textId="77777777" w:rsidTr="00A2124A">
        <w:tc>
          <w:tcPr>
            <w:tcW w:w="1728" w:type="dxa"/>
          </w:tcPr>
          <w:p w14:paraId="54DEE6E8" w14:textId="1B537999" w:rsidR="00357C79" w:rsidRDefault="00B86A94" w:rsidP="00746923">
            <w:pPr>
              <w:pStyle w:val="Tabletext"/>
            </w:pPr>
            <w:r>
              <w:t>11546725</w:t>
            </w:r>
          </w:p>
        </w:tc>
        <w:tc>
          <w:tcPr>
            <w:tcW w:w="2854" w:type="dxa"/>
          </w:tcPr>
          <w:p w14:paraId="064D40F4" w14:textId="4F77E31C" w:rsidR="00357C79" w:rsidRDefault="00B86A94" w:rsidP="00746923">
            <w:pPr>
              <w:pStyle w:val="Tabletext"/>
            </w:pPr>
            <w:r>
              <w:t>Pragnesh Kumar Devarakonda</w:t>
            </w:r>
          </w:p>
        </w:tc>
        <w:tc>
          <w:tcPr>
            <w:tcW w:w="2498" w:type="dxa"/>
          </w:tcPr>
          <w:p w14:paraId="5CC18EFB" w14:textId="2C7F839E" w:rsidR="00357C79" w:rsidRDefault="00B86A94" w:rsidP="00746923">
            <w:pPr>
              <w:pStyle w:val="Tabletext"/>
            </w:pPr>
            <w:r>
              <w:t>Group2</w:t>
            </w:r>
          </w:p>
        </w:tc>
      </w:tr>
      <w:tr w:rsidR="00B86A94" w14:paraId="1CB682D9" w14:textId="77777777" w:rsidTr="00A2124A">
        <w:tc>
          <w:tcPr>
            <w:tcW w:w="1728" w:type="dxa"/>
          </w:tcPr>
          <w:p w14:paraId="75FF1F1E" w14:textId="59BEFBED" w:rsidR="00B86A94" w:rsidRDefault="00450D51" w:rsidP="00746923">
            <w:pPr>
              <w:pStyle w:val="Tabletext"/>
            </w:pPr>
            <w:r w:rsidRPr="00450D51">
              <w:t>11580431</w:t>
            </w:r>
          </w:p>
        </w:tc>
        <w:tc>
          <w:tcPr>
            <w:tcW w:w="2854" w:type="dxa"/>
          </w:tcPr>
          <w:p w14:paraId="5759BE34" w14:textId="5CF322AE" w:rsidR="00B86A94" w:rsidRDefault="00434396" w:rsidP="00746923">
            <w:pPr>
              <w:pStyle w:val="Tabletext"/>
            </w:pPr>
            <w:r w:rsidRPr="00434396">
              <w:t>Viswak sena palaparthi</w:t>
            </w:r>
          </w:p>
        </w:tc>
        <w:tc>
          <w:tcPr>
            <w:tcW w:w="2498" w:type="dxa"/>
          </w:tcPr>
          <w:p w14:paraId="28E2B7EB" w14:textId="0D5BA1C3" w:rsidR="00B86A94" w:rsidRDefault="00450D51" w:rsidP="00746923">
            <w:pPr>
              <w:pStyle w:val="Tabletext"/>
            </w:pPr>
            <w:r>
              <w:t>Group2</w:t>
            </w:r>
          </w:p>
        </w:tc>
      </w:tr>
      <w:tr w:rsidR="00357C79" w14:paraId="52484A90" w14:textId="77777777" w:rsidTr="00A2124A">
        <w:tc>
          <w:tcPr>
            <w:tcW w:w="1728" w:type="dxa"/>
          </w:tcPr>
          <w:p w14:paraId="37F53205" w14:textId="0B357668" w:rsidR="00357C79" w:rsidRDefault="001B0016" w:rsidP="00E82E8E">
            <w:pPr>
              <w:pStyle w:val="Tabletext"/>
            </w:pPr>
            <w:r w:rsidRPr="001B0016">
              <w:t>11648583</w:t>
            </w:r>
          </w:p>
        </w:tc>
        <w:tc>
          <w:tcPr>
            <w:tcW w:w="2854" w:type="dxa"/>
          </w:tcPr>
          <w:p w14:paraId="548CAAC7" w14:textId="7AA4F7F6" w:rsidR="00357C79" w:rsidRDefault="00450D51" w:rsidP="00E82E8E">
            <w:pPr>
              <w:pStyle w:val="Tabletext"/>
            </w:pPr>
            <w:r w:rsidRPr="00450D51">
              <w:t>Pavan Kalyan Kumar boddu</w:t>
            </w:r>
          </w:p>
        </w:tc>
        <w:tc>
          <w:tcPr>
            <w:tcW w:w="2498" w:type="dxa"/>
          </w:tcPr>
          <w:p w14:paraId="338080A4" w14:textId="0F596F63" w:rsidR="00357C79" w:rsidRDefault="00450D51" w:rsidP="00E82E8E">
            <w:pPr>
              <w:pStyle w:val="Tabletext"/>
            </w:pPr>
            <w:r>
              <w:t>Group2</w:t>
            </w:r>
          </w:p>
        </w:tc>
      </w:tr>
      <w:tr w:rsidR="00357C79" w14:paraId="7B813CF5" w14:textId="77777777" w:rsidTr="00A2124A">
        <w:tc>
          <w:tcPr>
            <w:tcW w:w="1728" w:type="dxa"/>
          </w:tcPr>
          <w:p w14:paraId="2F60A5BB" w14:textId="4AB9C827" w:rsidR="00357C79" w:rsidRDefault="001B0016" w:rsidP="00E82E8E">
            <w:pPr>
              <w:pStyle w:val="Tabletext"/>
            </w:pPr>
            <w:r w:rsidRPr="001B0016">
              <w:t>11609230</w:t>
            </w:r>
          </w:p>
        </w:tc>
        <w:tc>
          <w:tcPr>
            <w:tcW w:w="2854" w:type="dxa"/>
          </w:tcPr>
          <w:p w14:paraId="29C2B833" w14:textId="606DD700" w:rsidR="00357C79" w:rsidRDefault="001B0016" w:rsidP="00E82E8E">
            <w:pPr>
              <w:pStyle w:val="Tabletext"/>
            </w:pPr>
            <w:r w:rsidRPr="001B0016">
              <w:t>Madhuri Sri Yarramareddy</w:t>
            </w:r>
          </w:p>
        </w:tc>
        <w:tc>
          <w:tcPr>
            <w:tcW w:w="2498" w:type="dxa"/>
          </w:tcPr>
          <w:p w14:paraId="2E213806" w14:textId="7512EF9F" w:rsidR="00357C79" w:rsidRDefault="00450D51" w:rsidP="00E82E8E">
            <w:pPr>
              <w:pStyle w:val="Tabletext"/>
            </w:pPr>
            <w:r>
              <w:t>Group2</w:t>
            </w:r>
          </w:p>
        </w:tc>
      </w:tr>
    </w:tbl>
    <w:p w14:paraId="3A615459" w14:textId="77777777" w:rsidR="00777F55" w:rsidRDefault="00777F55"/>
    <w:p w14:paraId="42EDB299" w14:textId="77777777" w:rsidR="00777F55" w:rsidRDefault="00AF7A96">
      <w:pPr>
        <w:pStyle w:val="Title"/>
      </w:pPr>
      <w:r>
        <w:br w:type="page"/>
      </w:r>
      <w:r>
        <w:lastRenderedPageBreak/>
        <w:t>Table of Contents</w:t>
      </w:r>
    </w:p>
    <w:p w14:paraId="33E97060" w14:textId="77777777" w:rsidR="00E54B6C" w:rsidRDefault="00E54B6C"/>
    <w:p w14:paraId="1D88CFB8" w14:textId="77777777" w:rsidR="00A014A9" w:rsidRDefault="00A014A9"/>
    <w:p w14:paraId="5992540F" w14:textId="54030670" w:rsidR="00FF3A23" w:rsidRPr="00FF3A23" w:rsidRDefault="00E60D2F" w:rsidP="00FF3A23">
      <w:pPr>
        <w:pStyle w:val="TOC1"/>
        <w:tabs>
          <w:tab w:val="right" w:pos="9350"/>
        </w:tabs>
        <w:rPr>
          <w:rStyle w:val="Hyperlink"/>
        </w:rPr>
      </w:pPr>
      <w:r>
        <w:t xml:space="preserve">Summary Of Research  </w:t>
      </w:r>
      <w:r w:rsidR="00FB49A0">
        <w:tab/>
        <w:t>4</w:t>
      </w:r>
      <w:r w:rsidR="00FF3A23" w:rsidRPr="00FF3A23">
        <w:rPr>
          <w:rStyle w:val="Hyperlink"/>
        </w:rPr>
        <w:t xml:space="preserve"> </w:t>
      </w:r>
    </w:p>
    <w:p w14:paraId="6F765465" w14:textId="1128C337" w:rsidR="009B073B" w:rsidRDefault="00FB49A0" w:rsidP="008A712E">
      <w:pPr>
        <w:pStyle w:val="TOC1"/>
        <w:tabs>
          <w:tab w:val="right" w:pos="9350"/>
        </w:tabs>
      </w:pPr>
      <w:r w:rsidRPr="00FB49A0">
        <w:t>Motivation of research</w:t>
      </w:r>
      <w:r>
        <w:tab/>
        <w:t>4</w:t>
      </w:r>
    </w:p>
    <w:p w14:paraId="4E930764" w14:textId="381FE2B5" w:rsidR="00FB49A0" w:rsidRDefault="00FB49A0" w:rsidP="00FB49A0">
      <w:pPr>
        <w:rPr>
          <w:rFonts w:asciiTheme="minorHAnsi" w:hAnsiTheme="minorHAnsi"/>
          <w:b/>
          <w:bCs/>
          <w:caps/>
          <w:sz w:val="22"/>
          <w:szCs w:val="26"/>
          <w:u w:val="single"/>
        </w:rPr>
      </w:pPr>
      <w:r w:rsidRPr="00FB49A0">
        <w:rPr>
          <w:rFonts w:asciiTheme="minorHAnsi" w:hAnsiTheme="minorHAnsi"/>
          <w:b/>
          <w:bCs/>
          <w:caps/>
          <w:sz w:val="22"/>
          <w:szCs w:val="26"/>
          <w:u w:val="single"/>
        </w:rPr>
        <w:t>Dataset and Details</w:t>
      </w:r>
      <w:r>
        <w:rPr>
          <w:rFonts w:asciiTheme="minorHAnsi" w:hAnsiTheme="minorHAnsi"/>
          <w:b/>
          <w:bCs/>
          <w:caps/>
          <w:sz w:val="22"/>
          <w:szCs w:val="26"/>
          <w:u w:val="single"/>
        </w:rPr>
        <w:tab/>
      </w:r>
      <w:r>
        <w:rPr>
          <w:rFonts w:asciiTheme="minorHAnsi" w:hAnsiTheme="minorHAnsi"/>
          <w:b/>
          <w:bCs/>
          <w:caps/>
          <w:sz w:val="22"/>
          <w:szCs w:val="26"/>
          <w:u w:val="single"/>
        </w:rPr>
        <w:tab/>
      </w:r>
      <w:r>
        <w:rPr>
          <w:rFonts w:asciiTheme="minorHAnsi" w:hAnsiTheme="minorHAnsi"/>
          <w:b/>
          <w:bCs/>
          <w:caps/>
          <w:sz w:val="22"/>
          <w:szCs w:val="26"/>
          <w:u w:val="single"/>
        </w:rPr>
        <w:tab/>
      </w:r>
      <w:r>
        <w:rPr>
          <w:rFonts w:asciiTheme="minorHAnsi" w:hAnsiTheme="minorHAnsi"/>
          <w:b/>
          <w:bCs/>
          <w:caps/>
          <w:sz w:val="22"/>
          <w:szCs w:val="26"/>
          <w:u w:val="single"/>
        </w:rPr>
        <w:tab/>
      </w:r>
      <w:r>
        <w:rPr>
          <w:rFonts w:asciiTheme="minorHAnsi" w:hAnsiTheme="minorHAnsi"/>
          <w:b/>
          <w:bCs/>
          <w:caps/>
          <w:sz w:val="22"/>
          <w:szCs w:val="26"/>
          <w:u w:val="single"/>
        </w:rPr>
        <w:tab/>
      </w:r>
      <w:r>
        <w:rPr>
          <w:rFonts w:asciiTheme="minorHAnsi" w:hAnsiTheme="minorHAnsi"/>
          <w:b/>
          <w:bCs/>
          <w:caps/>
          <w:sz w:val="22"/>
          <w:szCs w:val="26"/>
          <w:u w:val="single"/>
        </w:rPr>
        <w:tab/>
      </w:r>
      <w:r>
        <w:rPr>
          <w:rFonts w:asciiTheme="minorHAnsi" w:hAnsiTheme="minorHAnsi"/>
          <w:b/>
          <w:bCs/>
          <w:caps/>
          <w:sz w:val="22"/>
          <w:szCs w:val="26"/>
          <w:u w:val="single"/>
        </w:rPr>
        <w:tab/>
      </w:r>
      <w:r>
        <w:rPr>
          <w:rFonts w:asciiTheme="minorHAnsi" w:hAnsiTheme="minorHAnsi"/>
          <w:b/>
          <w:bCs/>
          <w:caps/>
          <w:sz w:val="22"/>
          <w:szCs w:val="26"/>
          <w:u w:val="single"/>
        </w:rPr>
        <w:tab/>
      </w:r>
      <w:r>
        <w:rPr>
          <w:rFonts w:asciiTheme="minorHAnsi" w:hAnsiTheme="minorHAnsi"/>
          <w:b/>
          <w:bCs/>
          <w:caps/>
          <w:sz w:val="22"/>
          <w:szCs w:val="26"/>
          <w:u w:val="single"/>
        </w:rPr>
        <w:tab/>
      </w:r>
      <w:r>
        <w:rPr>
          <w:rFonts w:asciiTheme="minorHAnsi" w:hAnsiTheme="minorHAnsi"/>
          <w:b/>
          <w:bCs/>
          <w:caps/>
          <w:sz w:val="22"/>
          <w:szCs w:val="26"/>
          <w:u w:val="single"/>
        </w:rPr>
        <w:tab/>
        <w:t xml:space="preserve">            5</w:t>
      </w:r>
    </w:p>
    <w:p w14:paraId="1F568D58" w14:textId="77777777" w:rsidR="00FB49A0" w:rsidRDefault="00FB49A0" w:rsidP="00FB49A0">
      <w:pPr>
        <w:rPr>
          <w:rFonts w:asciiTheme="minorHAnsi" w:hAnsiTheme="minorHAnsi"/>
          <w:b/>
          <w:bCs/>
          <w:caps/>
          <w:sz w:val="22"/>
          <w:szCs w:val="26"/>
          <w:u w:val="single"/>
        </w:rPr>
      </w:pPr>
    </w:p>
    <w:p w14:paraId="0030C87C" w14:textId="0766F8A1" w:rsidR="00FB49A0" w:rsidRPr="00FB49A0" w:rsidRDefault="00FB49A0" w:rsidP="00FB49A0">
      <w:pPr>
        <w:rPr>
          <w:rFonts w:asciiTheme="minorHAnsi" w:hAnsiTheme="minorHAnsi"/>
          <w:b/>
          <w:bCs/>
          <w:caps/>
          <w:sz w:val="22"/>
          <w:szCs w:val="26"/>
          <w:u w:val="single"/>
        </w:rPr>
      </w:pPr>
      <w:r>
        <w:rPr>
          <w:rFonts w:asciiTheme="minorHAnsi" w:hAnsiTheme="minorHAnsi"/>
          <w:b/>
          <w:bCs/>
          <w:caps/>
          <w:sz w:val="22"/>
          <w:szCs w:val="26"/>
          <w:u w:val="single"/>
        </w:rPr>
        <w:t>Research questions and results</w:t>
      </w:r>
      <w:r>
        <w:rPr>
          <w:rFonts w:asciiTheme="minorHAnsi" w:hAnsiTheme="minorHAnsi"/>
          <w:b/>
          <w:bCs/>
          <w:caps/>
          <w:sz w:val="22"/>
          <w:szCs w:val="26"/>
          <w:u w:val="single"/>
        </w:rPr>
        <w:tab/>
      </w:r>
      <w:r>
        <w:rPr>
          <w:rFonts w:asciiTheme="minorHAnsi" w:hAnsiTheme="minorHAnsi"/>
          <w:b/>
          <w:bCs/>
          <w:caps/>
          <w:sz w:val="22"/>
          <w:szCs w:val="26"/>
          <w:u w:val="single"/>
        </w:rPr>
        <w:tab/>
      </w:r>
      <w:r>
        <w:rPr>
          <w:rFonts w:asciiTheme="minorHAnsi" w:hAnsiTheme="minorHAnsi"/>
          <w:b/>
          <w:bCs/>
          <w:caps/>
          <w:sz w:val="22"/>
          <w:szCs w:val="26"/>
          <w:u w:val="single"/>
        </w:rPr>
        <w:tab/>
      </w:r>
      <w:r>
        <w:rPr>
          <w:rFonts w:asciiTheme="minorHAnsi" w:hAnsiTheme="minorHAnsi"/>
          <w:b/>
          <w:bCs/>
          <w:caps/>
          <w:sz w:val="22"/>
          <w:szCs w:val="26"/>
          <w:u w:val="single"/>
        </w:rPr>
        <w:tab/>
      </w:r>
      <w:r>
        <w:rPr>
          <w:rFonts w:asciiTheme="minorHAnsi" w:hAnsiTheme="minorHAnsi"/>
          <w:b/>
          <w:bCs/>
          <w:caps/>
          <w:sz w:val="22"/>
          <w:szCs w:val="26"/>
          <w:u w:val="single"/>
        </w:rPr>
        <w:tab/>
      </w:r>
      <w:r>
        <w:rPr>
          <w:rFonts w:asciiTheme="minorHAnsi" w:hAnsiTheme="minorHAnsi"/>
          <w:b/>
          <w:bCs/>
          <w:caps/>
          <w:sz w:val="22"/>
          <w:szCs w:val="26"/>
          <w:u w:val="single"/>
        </w:rPr>
        <w:tab/>
      </w:r>
      <w:r>
        <w:rPr>
          <w:rFonts w:asciiTheme="minorHAnsi" w:hAnsiTheme="minorHAnsi"/>
          <w:b/>
          <w:bCs/>
          <w:caps/>
          <w:sz w:val="22"/>
          <w:szCs w:val="26"/>
          <w:u w:val="single"/>
        </w:rPr>
        <w:tab/>
      </w:r>
      <w:r>
        <w:rPr>
          <w:rFonts w:asciiTheme="minorHAnsi" w:hAnsiTheme="minorHAnsi"/>
          <w:b/>
          <w:bCs/>
          <w:caps/>
          <w:sz w:val="22"/>
          <w:szCs w:val="26"/>
          <w:u w:val="single"/>
        </w:rPr>
        <w:tab/>
        <w:t xml:space="preserve">            5</w:t>
      </w:r>
    </w:p>
    <w:p w14:paraId="0F8F93B2" w14:textId="77777777" w:rsidR="00A30A03" w:rsidRDefault="00AF7A96" w:rsidP="00A30A03">
      <w:pPr>
        <w:pStyle w:val="Heading1"/>
        <w:rPr>
          <w:sz w:val="40"/>
          <w:szCs w:val="28"/>
        </w:rPr>
      </w:pPr>
      <w:r w:rsidRPr="00FB49A0">
        <w:rPr>
          <w:rFonts w:asciiTheme="minorHAnsi" w:hAnsiTheme="minorHAnsi"/>
          <w:bCs/>
          <w:caps/>
          <w:sz w:val="22"/>
          <w:szCs w:val="26"/>
          <w:u w:val="single"/>
        </w:rPr>
        <w:br w:type="page"/>
      </w:r>
      <w:r w:rsidR="00F75D03" w:rsidRPr="00F75D03">
        <w:lastRenderedPageBreak/>
        <w:t xml:space="preserve"> </w:t>
      </w:r>
      <w:r w:rsidR="000F3076" w:rsidRPr="00FF65D7">
        <w:rPr>
          <w:sz w:val="40"/>
          <w:szCs w:val="28"/>
        </w:rPr>
        <w:t>Summary Of Research</w:t>
      </w:r>
      <w:bookmarkStart w:id="0" w:name="_Toc451674159"/>
      <w:bookmarkStart w:id="1" w:name="_Toc283551220"/>
      <w:bookmarkStart w:id="2" w:name="_Toc283551488"/>
      <w:bookmarkStart w:id="3" w:name="_Toc410769843"/>
    </w:p>
    <w:p w14:paraId="2911A7C2" w14:textId="4E43869A" w:rsidR="00777F55" w:rsidRPr="00A30A03" w:rsidRDefault="00AF7A96" w:rsidP="00A30A03">
      <w:pPr>
        <w:pStyle w:val="Heading1"/>
        <w:ind w:firstLine="720"/>
        <w:jc w:val="left"/>
        <w:rPr>
          <w:sz w:val="36"/>
          <w:szCs w:val="24"/>
        </w:rPr>
      </w:pPr>
      <w:r w:rsidRPr="00A30A03">
        <w:rPr>
          <w:sz w:val="32"/>
          <w:szCs w:val="24"/>
        </w:rPr>
        <w:t>Introduction</w:t>
      </w:r>
      <w:bookmarkEnd w:id="0"/>
      <w:bookmarkEnd w:id="1"/>
      <w:bookmarkEnd w:id="2"/>
      <w:bookmarkEnd w:id="3"/>
    </w:p>
    <w:p w14:paraId="27024629" w14:textId="037EBED9" w:rsidR="006F6C28" w:rsidRPr="00463300" w:rsidRDefault="00AF7A96" w:rsidP="00463300">
      <w:pPr>
        <w:pStyle w:val="BodyText"/>
        <w:rPr>
          <w:sz w:val="28"/>
          <w:szCs w:val="28"/>
        </w:rPr>
      </w:pPr>
      <w:r w:rsidRPr="00FF65D7">
        <w:rPr>
          <w:sz w:val="28"/>
          <w:szCs w:val="28"/>
        </w:rPr>
        <w:t xml:space="preserve">This document is used to </w:t>
      </w:r>
      <w:r w:rsidR="003648FA" w:rsidRPr="00FF65D7">
        <w:rPr>
          <w:sz w:val="28"/>
          <w:szCs w:val="28"/>
        </w:rPr>
        <w:t xml:space="preserve">explain the analysis of the dataset which contains the data related to the </w:t>
      </w:r>
      <w:r w:rsidR="008E0B18">
        <w:rPr>
          <w:sz w:val="28"/>
          <w:szCs w:val="28"/>
        </w:rPr>
        <w:t>Customer details who have membership in a shop</w:t>
      </w:r>
      <w:r w:rsidR="003648FA" w:rsidRPr="00FF65D7">
        <w:rPr>
          <w:sz w:val="28"/>
          <w:szCs w:val="28"/>
        </w:rPr>
        <w:t xml:space="preserve">. The data </w:t>
      </w:r>
      <w:r w:rsidR="00C93501" w:rsidRPr="00FF65D7">
        <w:rPr>
          <w:sz w:val="28"/>
          <w:szCs w:val="28"/>
        </w:rPr>
        <w:t>explains</w:t>
      </w:r>
      <w:r w:rsidR="003648FA" w:rsidRPr="00FF65D7">
        <w:rPr>
          <w:sz w:val="28"/>
          <w:szCs w:val="28"/>
        </w:rPr>
        <w:t xml:space="preserve"> the details </w:t>
      </w:r>
      <w:r w:rsidR="00204027">
        <w:rPr>
          <w:sz w:val="28"/>
          <w:szCs w:val="28"/>
        </w:rPr>
        <w:t>of customers with few fields like profession, Annual income</w:t>
      </w:r>
      <w:r w:rsidR="00FF65D7" w:rsidRPr="00FF65D7">
        <w:rPr>
          <w:sz w:val="28"/>
          <w:szCs w:val="28"/>
        </w:rPr>
        <w:t>.</w:t>
      </w:r>
      <w:r w:rsidR="00D67EB1" w:rsidRPr="00FF65D7">
        <w:rPr>
          <w:sz w:val="28"/>
          <w:szCs w:val="28"/>
        </w:rPr>
        <w:t xml:space="preserve"> </w:t>
      </w:r>
    </w:p>
    <w:p w14:paraId="202C5A8E" w14:textId="134BCD05" w:rsidR="000232EF" w:rsidRPr="009854E8" w:rsidRDefault="004E4DF9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The dataset which </w:t>
      </w:r>
      <w:r w:rsidR="00C93501">
        <w:rPr>
          <w:sz w:val="28"/>
          <w:szCs w:val="28"/>
        </w:rPr>
        <w:t>will help the</w:t>
      </w:r>
      <w:r>
        <w:rPr>
          <w:sz w:val="28"/>
          <w:szCs w:val="28"/>
        </w:rPr>
        <w:t xml:space="preserve"> shop owner to understand about the business </w:t>
      </w:r>
      <w:r w:rsidR="00D819CF">
        <w:rPr>
          <w:sz w:val="28"/>
          <w:szCs w:val="28"/>
        </w:rPr>
        <w:t>in the store.</w:t>
      </w:r>
    </w:p>
    <w:p w14:paraId="7AA05E27" w14:textId="77777777" w:rsidR="00307C1B" w:rsidRDefault="00307C1B">
      <w:pPr>
        <w:pStyle w:val="BodyText"/>
        <w:rPr>
          <w:sz w:val="28"/>
          <w:szCs w:val="28"/>
        </w:rPr>
      </w:pPr>
    </w:p>
    <w:p w14:paraId="58F87F07" w14:textId="54DCE9CB" w:rsidR="00A30A03" w:rsidRDefault="00A30A03" w:rsidP="00A30A03">
      <w:pPr>
        <w:pStyle w:val="Heading1"/>
        <w:ind w:firstLine="720"/>
        <w:jc w:val="left"/>
        <w:rPr>
          <w:sz w:val="32"/>
          <w:szCs w:val="24"/>
        </w:rPr>
      </w:pPr>
      <w:r w:rsidRPr="00A30A03">
        <w:rPr>
          <w:sz w:val="32"/>
          <w:szCs w:val="24"/>
        </w:rPr>
        <w:t>M</w:t>
      </w:r>
      <w:r>
        <w:rPr>
          <w:sz w:val="32"/>
          <w:szCs w:val="24"/>
        </w:rPr>
        <w:t>otivation and Background</w:t>
      </w:r>
    </w:p>
    <w:p w14:paraId="7000AC8D" w14:textId="77777777" w:rsidR="00463300" w:rsidRPr="00463300" w:rsidRDefault="00463300" w:rsidP="00463300"/>
    <w:p w14:paraId="24D7E997" w14:textId="6DE5622B" w:rsidR="00663C07" w:rsidRDefault="00D819CF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The dataset includes </w:t>
      </w:r>
      <w:r w:rsidR="00D354BE">
        <w:rPr>
          <w:sz w:val="28"/>
          <w:szCs w:val="28"/>
        </w:rPr>
        <w:t xml:space="preserve">2000 records and 8 columns which will explain about the customers who </w:t>
      </w:r>
      <w:proofErr w:type="gramStart"/>
      <w:r w:rsidR="00D354BE">
        <w:rPr>
          <w:sz w:val="28"/>
          <w:szCs w:val="28"/>
        </w:rPr>
        <w:t>has</w:t>
      </w:r>
      <w:proofErr w:type="gramEnd"/>
      <w:r w:rsidR="00D354BE">
        <w:rPr>
          <w:sz w:val="28"/>
          <w:szCs w:val="28"/>
        </w:rPr>
        <w:t xml:space="preserve"> membership with the store. </w:t>
      </w:r>
      <w:r w:rsidR="00A9665F">
        <w:rPr>
          <w:sz w:val="28"/>
          <w:szCs w:val="28"/>
        </w:rPr>
        <w:t xml:space="preserve">The details </w:t>
      </w:r>
      <w:r w:rsidR="0024304E">
        <w:rPr>
          <w:sz w:val="28"/>
          <w:szCs w:val="28"/>
        </w:rPr>
        <w:t>include</w:t>
      </w:r>
      <w:r w:rsidR="00A9665F">
        <w:rPr>
          <w:sz w:val="28"/>
          <w:szCs w:val="28"/>
        </w:rPr>
        <w:t xml:space="preserve"> Customer ID, Gender, Age, Annual income, Spending Score</w:t>
      </w:r>
      <w:r w:rsidR="0024304E">
        <w:rPr>
          <w:sz w:val="28"/>
          <w:szCs w:val="28"/>
        </w:rPr>
        <w:t>-</w:t>
      </w:r>
      <w:r w:rsidR="0024304E" w:rsidRPr="0024304E">
        <w:rPr>
          <w:sz w:val="28"/>
          <w:szCs w:val="28"/>
        </w:rPr>
        <w:t>Score assigned by the shop, based on customer behavior and spending nature</w:t>
      </w:r>
      <w:r w:rsidR="0024304E">
        <w:rPr>
          <w:sz w:val="28"/>
          <w:szCs w:val="28"/>
        </w:rPr>
        <w:t xml:space="preserve">, Profession, Work experience, </w:t>
      </w:r>
      <w:r w:rsidR="00B21121">
        <w:rPr>
          <w:sz w:val="28"/>
          <w:szCs w:val="28"/>
        </w:rPr>
        <w:t>Family Size.</w:t>
      </w:r>
    </w:p>
    <w:p w14:paraId="5CEE3F7C" w14:textId="378C0746" w:rsidR="00932FF1" w:rsidRDefault="00B21121" w:rsidP="00932FF1">
      <w:pPr>
        <w:pStyle w:val="BodyText"/>
        <w:rPr>
          <w:sz w:val="28"/>
          <w:szCs w:val="28"/>
        </w:rPr>
      </w:pPr>
      <w:r>
        <w:rPr>
          <w:sz w:val="28"/>
          <w:szCs w:val="28"/>
        </w:rPr>
        <w:t>With this data the shop owner will h</w:t>
      </w:r>
      <w:r w:rsidR="00D74FB9">
        <w:rPr>
          <w:sz w:val="28"/>
          <w:szCs w:val="28"/>
        </w:rPr>
        <w:t xml:space="preserve">ave complete details about his business. There comes the analysis </w:t>
      </w:r>
      <w:proofErr w:type="gramStart"/>
      <w:r w:rsidR="00D74FB9">
        <w:rPr>
          <w:sz w:val="28"/>
          <w:szCs w:val="28"/>
        </w:rPr>
        <w:t>about</w:t>
      </w:r>
      <w:proofErr w:type="gramEnd"/>
      <w:r w:rsidR="00D74FB9">
        <w:rPr>
          <w:sz w:val="28"/>
          <w:szCs w:val="28"/>
        </w:rPr>
        <w:t xml:space="preserve"> the </w:t>
      </w:r>
      <w:r w:rsidR="00D52C04">
        <w:rPr>
          <w:sz w:val="28"/>
          <w:szCs w:val="28"/>
        </w:rPr>
        <w:t>purchases and profits in the business.</w:t>
      </w:r>
      <w:r w:rsidR="00932FF1">
        <w:rPr>
          <w:sz w:val="28"/>
          <w:szCs w:val="28"/>
        </w:rPr>
        <w:t xml:space="preserve"> The dataset will play a key role in understanding the </w:t>
      </w:r>
      <w:r w:rsidR="0028281B">
        <w:rPr>
          <w:sz w:val="28"/>
          <w:szCs w:val="28"/>
        </w:rPr>
        <w:t>business,</w:t>
      </w:r>
      <w:r w:rsidR="00932FF1">
        <w:rPr>
          <w:sz w:val="28"/>
          <w:szCs w:val="28"/>
        </w:rPr>
        <w:t xml:space="preserve"> which is very important for the store owner, includes increasing the stocks based on the spending score of the customers, selling different types of items based on the customers need, </w:t>
      </w:r>
      <w:r w:rsidR="0028281B">
        <w:rPr>
          <w:sz w:val="28"/>
          <w:szCs w:val="28"/>
        </w:rPr>
        <w:t>etc.</w:t>
      </w:r>
    </w:p>
    <w:p w14:paraId="13095FC0" w14:textId="3B0655EF" w:rsidR="00B21121" w:rsidRPr="00F9192D" w:rsidRDefault="00B21121">
      <w:pPr>
        <w:pStyle w:val="BodyText"/>
        <w:rPr>
          <w:sz w:val="28"/>
          <w:szCs w:val="28"/>
        </w:rPr>
      </w:pPr>
    </w:p>
    <w:p w14:paraId="6974CE40" w14:textId="0AC96745" w:rsidR="00B13451" w:rsidRPr="00B13451" w:rsidRDefault="00663C07" w:rsidP="00B13451">
      <w:pPr>
        <w:widowControl/>
        <w:spacing w:line="240" w:lineRule="auto"/>
      </w:pPr>
      <w:r>
        <w:br w:type="page"/>
      </w:r>
    </w:p>
    <w:p w14:paraId="41194F7B" w14:textId="58C2D630" w:rsidR="00B13451" w:rsidRDefault="00B13451" w:rsidP="00B13451">
      <w:pPr>
        <w:pStyle w:val="Heading1"/>
        <w:ind w:firstLine="720"/>
        <w:jc w:val="left"/>
        <w:rPr>
          <w:sz w:val="32"/>
          <w:szCs w:val="24"/>
        </w:rPr>
      </w:pPr>
      <w:r>
        <w:rPr>
          <w:sz w:val="32"/>
          <w:szCs w:val="24"/>
        </w:rPr>
        <w:lastRenderedPageBreak/>
        <w:t>Dataset and details</w:t>
      </w:r>
    </w:p>
    <w:p w14:paraId="48E67081" w14:textId="1AA5E4A8" w:rsidR="00B13451" w:rsidRDefault="00B13451" w:rsidP="00B13451">
      <w:r>
        <w:tab/>
      </w:r>
    </w:p>
    <w:p w14:paraId="081E162B" w14:textId="35636A86" w:rsidR="00CC71FD" w:rsidRDefault="00B13451" w:rsidP="00557AE6">
      <w:pPr>
        <w:ind w:left="720"/>
        <w:rPr>
          <w:sz w:val="28"/>
          <w:szCs w:val="28"/>
        </w:rPr>
      </w:pPr>
      <w:r w:rsidRPr="00B13451">
        <w:rPr>
          <w:sz w:val="28"/>
          <w:szCs w:val="28"/>
        </w:rPr>
        <w:t>The Data</w:t>
      </w:r>
      <w:r>
        <w:rPr>
          <w:sz w:val="28"/>
          <w:szCs w:val="28"/>
        </w:rPr>
        <w:t xml:space="preserve">set includes the details of </w:t>
      </w:r>
      <w:r w:rsidR="00A3324B">
        <w:rPr>
          <w:sz w:val="28"/>
          <w:szCs w:val="28"/>
        </w:rPr>
        <w:t>customers of a store.</w:t>
      </w:r>
    </w:p>
    <w:p w14:paraId="1968E8E2" w14:textId="6B466F05" w:rsidR="00B13451" w:rsidRPr="00B13451" w:rsidRDefault="00557AE6" w:rsidP="00557AE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1B0EFA9" w14:textId="2C462EFC" w:rsidR="00B13451" w:rsidRPr="00B13451" w:rsidRDefault="00B13451" w:rsidP="00B13451">
      <w:pPr>
        <w:rPr>
          <w:sz w:val="28"/>
          <w:szCs w:val="28"/>
        </w:rPr>
      </w:pPr>
      <w:r w:rsidRPr="00B13451">
        <w:rPr>
          <w:sz w:val="28"/>
          <w:szCs w:val="28"/>
        </w:rPr>
        <w:tab/>
      </w:r>
      <w:r w:rsidR="000D11B2">
        <w:rPr>
          <w:sz w:val="28"/>
          <w:szCs w:val="28"/>
        </w:rPr>
        <w:object w:dxaOrig="1520" w:dyaOrig="987" w14:anchorId="1B8543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8pt" o:ole="">
            <v:imagedata r:id="rId10" o:title=""/>
          </v:shape>
          <o:OLEObject Type="Embed" ProgID="Excel.SheetMacroEnabled.12" ShapeID="_x0000_i1025" DrawAspect="Icon" ObjectID="_1744566243" r:id="rId11"/>
        </w:object>
      </w:r>
    </w:p>
    <w:p w14:paraId="3CE62E2D" w14:textId="3E5BE734" w:rsidR="0067272D" w:rsidRDefault="0077343F" w:rsidP="003952E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research includes </w:t>
      </w:r>
      <w:r w:rsidR="006F2357">
        <w:rPr>
          <w:sz w:val="28"/>
          <w:szCs w:val="28"/>
        </w:rPr>
        <w:t xml:space="preserve">data of customer </w:t>
      </w:r>
      <w:r>
        <w:rPr>
          <w:sz w:val="28"/>
          <w:szCs w:val="28"/>
        </w:rPr>
        <w:t xml:space="preserve">as the sample data to </w:t>
      </w:r>
      <w:r w:rsidR="003952E1">
        <w:rPr>
          <w:sz w:val="28"/>
          <w:szCs w:val="28"/>
        </w:rPr>
        <w:t xml:space="preserve">analysis the </w:t>
      </w:r>
      <w:r w:rsidR="002C7D77">
        <w:rPr>
          <w:sz w:val="28"/>
          <w:szCs w:val="28"/>
        </w:rPr>
        <w:t>business of the store.</w:t>
      </w:r>
    </w:p>
    <w:p w14:paraId="0BDFAF6F" w14:textId="4D3F7005" w:rsidR="004E65FA" w:rsidRPr="00B13451" w:rsidRDefault="004E65FA" w:rsidP="003952E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We got this dataset from </w:t>
      </w:r>
      <w:r w:rsidR="00C93501">
        <w:rPr>
          <w:sz w:val="28"/>
          <w:szCs w:val="28"/>
        </w:rPr>
        <w:t>the URL below</w:t>
      </w:r>
      <w:r w:rsidR="00D05A26">
        <w:rPr>
          <w:sz w:val="28"/>
          <w:szCs w:val="28"/>
        </w:rPr>
        <w:t>.</w:t>
      </w:r>
    </w:p>
    <w:p w14:paraId="21B1C004" w14:textId="77777777" w:rsidR="00894271" w:rsidRDefault="00000000" w:rsidP="00894271">
      <w:pPr>
        <w:ind w:left="720"/>
        <w:rPr>
          <w:sz w:val="28"/>
          <w:szCs w:val="28"/>
        </w:rPr>
      </w:pPr>
      <w:hyperlink r:id="rId12" w:history="1">
        <w:r w:rsidR="00894271" w:rsidRPr="000F042A">
          <w:rPr>
            <w:rStyle w:val="Hyperlink"/>
            <w:sz w:val="28"/>
            <w:szCs w:val="28"/>
          </w:rPr>
          <w:t>https://www.kaggle.com/datasets/datascientistanna/customers-dataset?resource=download</w:t>
        </w:r>
      </w:hyperlink>
    </w:p>
    <w:p w14:paraId="16942283" w14:textId="77777777" w:rsidR="00866A1E" w:rsidRPr="00E048C2" w:rsidRDefault="00866A1E">
      <w:pPr>
        <w:pStyle w:val="BodyText"/>
        <w:rPr>
          <w:sz w:val="28"/>
          <w:szCs w:val="28"/>
        </w:rPr>
      </w:pPr>
    </w:p>
    <w:p w14:paraId="2D69E166" w14:textId="77777777" w:rsidR="00D82C5F" w:rsidRDefault="00D05A26" w:rsidP="00D82C5F">
      <w:pPr>
        <w:pStyle w:val="BodyText"/>
        <w:rPr>
          <w:rFonts w:ascii="Arial" w:hAnsi="Arial"/>
          <w:b/>
          <w:sz w:val="32"/>
          <w:szCs w:val="24"/>
        </w:rPr>
      </w:pPr>
      <w:r w:rsidRPr="00D05A26">
        <w:rPr>
          <w:rFonts w:ascii="Arial" w:hAnsi="Arial"/>
          <w:b/>
          <w:sz w:val="32"/>
          <w:szCs w:val="24"/>
        </w:rPr>
        <w:t>Research questions and Results</w:t>
      </w:r>
    </w:p>
    <w:p w14:paraId="55933FE5" w14:textId="524954D5" w:rsidR="00513998" w:rsidRDefault="002E183F" w:rsidP="00565E0B">
      <w:pPr>
        <w:pStyle w:val="BodyText"/>
        <w:numPr>
          <w:ilvl w:val="0"/>
          <w:numId w:val="11"/>
        </w:numPr>
        <w:rPr>
          <w:sz w:val="28"/>
          <w:szCs w:val="28"/>
        </w:rPr>
      </w:pPr>
      <w:r w:rsidRPr="00D82C5F">
        <w:rPr>
          <w:sz w:val="28"/>
          <w:szCs w:val="28"/>
        </w:rPr>
        <w:t xml:space="preserve">From this research </w:t>
      </w:r>
      <w:r w:rsidR="00AE1342">
        <w:rPr>
          <w:sz w:val="28"/>
          <w:szCs w:val="28"/>
        </w:rPr>
        <w:t xml:space="preserve">we have </w:t>
      </w:r>
      <w:r w:rsidR="007A08C0">
        <w:rPr>
          <w:sz w:val="28"/>
          <w:szCs w:val="28"/>
        </w:rPr>
        <w:t>a question</w:t>
      </w:r>
      <w:r w:rsidR="00AE1342">
        <w:rPr>
          <w:sz w:val="28"/>
          <w:szCs w:val="28"/>
        </w:rPr>
        <w:t xml:space="preserve"> to find which profession customers </w:t>
      </w:r>
      <w:proofErr w:type="gramStart"/>
      <w:r w:rsidR="00AE1342">
        <w:rPr>
          <w:sz w:val="28"/>
          <w:szCs w:val="28"/>
        </w:rPr>
        <w:t>are having</w:t>
      </w:r>
      <w:proofErr w:type="gramEnd"/>
      <w:r w:rsidR="00AE1342">
        <w:rPr>
          <w:sz w:val="28"/>
          <w:szCs w:val="28"/>
        </w:rPr>
        <w:t xml:space="preserve"> the membership with age </w:t>
      </w:r>
      <w:r w:rsidR="0080083F">
        <w:rPr>
          <w:sz w:val="28"/>
          <w:szCs w:val="28"/>
        </w:rPr>
        <w:t>above 25.</w:t>
      </w:r>
    </w:p>
    <w:p w14:paraId="0041D833" w14:textId="6D0289AD" w:rsidR="00AD324B" w:rsidRDefault="000F1902" w:rsidP="0030623B">
      <w:pPr>
        <w:pStyle w:val="BodyTex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Actor, Doctor</w:t>
      </w:r>
      <w:r w:rsidR="00397291">
        <w:rPr>
          <w:sz w:val="28"/>
          <w:szCs w:val="28"/>
        </w:rPr>
        <w:t xml:space="preserve"> , Engineer, Entertainment, Executive, Healthcare, Homemaker, </w:t>
      </w:r>
      <w:r w:rsidR="00A72AD8">
        <w:rPr>
          <w:sz w:val="28"/>
          <w:szCs w:val="28"/>
        </w:rPr>
        <w:t>Lawyer, Marketing</w:t>
      </w:r>
      <w:r w:rsidR="00397291">
        <w:rPr>
          <w:sz w:val="28"/>
          <w:szCs w:val="28"/>
        </w:rPr>
        <w:t xml:space="preserve"> </w:t>
      </w:r>
      <w:r w:rsidR="00A72AD8">
        <w:rPr>
          <w:sz w:val="28"/>
          <w:szCs w:val="28"/>
        </w:rPr>
        <w:t>professions are having the membership with age above 25.</w:t>
      </w:r>
      <w:r>
        <w:rPr>
          <w:sz w:val="28"/>
          <w:szCs w:val="28"/>
        </w:rPr>
        <w:t xml:space="preserve"> </w:t>
      </w:r>
    </w:p>
    <w:p w14:paraId="61A52687" w14:textId="77777777" w:rsidR="00063805" w:rsidRDefault="00EA74E4" w:rsidP="00565E0B">
      <w:pPr>
        <w:pStyle w:val="BodyText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Question to find the Max, Min, Average of family size </w:t>
      </w:r>
      <w:proofErr w:type="gramStart"/>
      <w:r>
        <w:rPr>
          <w:sz w:val="28"/>
          <w:szCs w:val="28"/>
        </w:rPr>
        <w:t>who’s</w:t>
      </w:r>
      <w:proofErr w:type="gramEnd"/>
      <w:r>
        <w:rPr>
          <w:sz w:val="28"/>
          <w:szCs w:val="28"/>
        </w:rPr>
        <w:t xml:space="preserve"> spending </w:t>
      </w:r>
      <w:r w:rsidR="0094611E">
        <w:rPr>
          <w:sz w:val="28"/>
          <w:szCs w:val="28"/>
        </w:rPr>
        <w:t>score</w:t>
      </w:r>
      <w:r w:rsidR="00063805">
        <w:rPr>
          <w:sz w:val="28"/>
          <w:szCs w:val="28"/>
        </w:rPr>
        <w:t xml:space="preserve"> is Max, Min, Average.</w:t>
      </w:r>
    </w:p>
    <w:p w14:paraId="7F15EAB7" w14:textId="075BE657" w:rsidR="006F13E6" w:rsidRDefault="006F13E6" w:rsidP="006F13E6">
      <w:pPr>
        <w:pStyle w:val="BodyTex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For min spending score </w:t>
      </w:r>
      <w:r w:rsidR="00391407">
        <w:rPr>
          <w:sz w:val="28"/>
          <w:szCs w:val="28"/>
        </w:rPr>
        <w:t xml:space="preserve">0 </w:t>
      </w:r>
      <w:r w:rsidR="00834537">
        <w:rPr>
          <w:sz w:val="28"/>
          <w:szCs w:val="28"/>
        </w:rPr>
        <w:t>is having Min family size of 5</w:t>
      </w:r>
    </w:p>
    <w:p w14:paraId="7641DFAE" w14:textId="1F0F4533" w:rsidR="00BF6E89" w:rsidRDefault="00BF6E89" w:rsidP="00F9775F">
      <w:pPr>
        <w:pStyle w:val="BodyText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For Average spending score 50 is having Average family size of </w:t>
      </w:r>
      <w:r w:rsidR="00A6600C">
        <w:rPr>
          <w:sz w:val="28"/>
          <w:szCs w:val="28"/>
        </w:rPr>
        <w:t>4</w:t>
      </w:r>
    </w:p>
    <w:p w14:paraId="1A8EBB9D" w14:textId="5868AB79" w:rsidR="00A6600C" w:rsidRDefault="00A020EB" w:rsidP="00F9775F">
      <w:pPr>
        <w:pStyle w:val="BodyText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For Max spending score 100 is having Average family size of </w:t>
      </w:r>
      <w:r w:rsidR="00F9775F">
        <w:rPr>
          <w:sz w:val="28"/>
          <w:szCs w:val="28"/>
        </w:rPr>
        <w:t>6</w:t>
      </w:r>
    </w:p>
    <w:p w14:paraId="6A667118" w14:textId="7183CC8D" w:rsidR="0053073D" w:rsidRDefault="00063805" w:rsidP="00565E0B">
      <w:pPr>
        <w:pStyle w:val="BodyText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Question to</w:t>
      </w:r>
      <w:r w:rsidR="00B42504">
        <w:rPr>
          <w:sz w:val="28"/>
          <w:szCs w:val="28"/>
        </w:rPr>
        <w:t xml:space="preserve"> </w:t>
      </w:r>
      <w:r w:rsidR="0053073D">
        <w:rPr>
          <w:sz w:val="28"/>
          <w:szCs w:val="28"/>
        </w:rPr>
        <w:t>Customers of which professions are having highest spending score?</w:t>
      </w:r>
    </w:p>
    <w:p w14:paraId="60648EB6" w14:textId="193C9B29" w:rsidR="005F3F63" w:rsidRDefault="005F3F63" w:rsidP="005F3F63">
      <w:pPr>
        <w:pStyle w:val="BodyText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47174D">
        <w:rPr>
          <w:sz w:val="28"/>
          <w:szCs w:val="28"/>
        </w:rPr>
        <w:t>rtist</w:t>
      </w:r>
      <w:r>
        <w:rPr>
          <w:sz w:val="28"/>
          <w:szCs w:val="28"/>
        </w:rPr>
        <w:t>, Doctor , Entertainment, Healthcare, Homemaker, Lawyer, Marketing professions</w:t>
      </w:r>
      <w:r w:rsidR="00B42504">
        <w:rPr>
          <w:sz w:val="28"/>
          <w:szCs w:val="28"/>
        </w:rPr>
        <w:t xml:space="preserve"> customers </w:t>
      </w:r>
      <w:proofErr w:type="gramStart"/>
      <w:r w:rsidR="00B42504">
        <w:rPr>
          <w:sz w:val="28"/>
          <w:szCs w:val="28"/>
        </w:rPr>
        <w:t>are having</w:t>
      </w:r>
      <w:proofErr w:type="gramEnd"/>
      <w:r w:rsidR="00B42504">
        <w:rPr>
          <w:sz w:val="28"/>
          <w:szCs w:val="28"/>
        </w:rPr>
        <w:t xml:space="preserve"> spending score 100</w:t>
      </w:r>
      <w:r w:rsidR="001959C5">
        <w:rPr>
          <w:sz w:val="28"/>
          <w:szCs w:val="28"/>
        </w:rPr>
        <w:t>.</w:t>
      </w:r>
    </w:p>
    <w:p w14:paraId="7E51CB12" w14:textId="264D9280" w:rsidR="000D7A75" w:rsidRDefault="000D7A75" w:rsidP="00565E0B">
      <w:pPr>
        <w:pStyle w:val="BodyText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Question What is the highest annual income of the customer who is having  the highest spending score? And what is the lowest annual income of the customer who </w:t>
      </w:r>
      <w:proofErr w:type="gramStart"/>
      <w:r>
        <w:rPr>
          <w:sz w:val="28"/>
          <w:szCs w:val="28"/>
        </w:rPr>
        <w:t>is having</w:t>
      </w:r>
      <w:proofErr w:type="gramEnd"/>
      <w:r>
        <w:rPr>
          <w:sz w:val="28"/>
          <w:szCs w:val="28"/>
        </w:rPr>
        <w:t xml:space="preserve"> the highest spending score?</w:t>
      </w:r>
    </w:p>
    <w:p w14:paraId="2B1EA6C8" w14:textId="77777777" w:rsidR="007B2D93" w:rsidRPr="007B2D93" w:rsidRDefault="007B2D93" w:rsidP="007B2D93">
      <w:pPr>
        <w:widowControl/>
        <w:spacing w:line="240" w:lineRule="auto"/>
        <w:rPr>
          <w:rFonts w:ascii="Calibri" w:hAnsi="Calibri" w:cs="Calibri"/>
          <w:color w:val="000000"/>
          <w:sz w:val="22"/>
          <w:szCs w:val="22"/>
        </w:rPr>
      </w:pPr>
      <w:r w:rsidRPr="007B2D93">
        <w:rPr>
          <w:rFonts w:ascii="Calibri" w:hAnsi="Calibri" w:cs="Calibri"/>
          <w:color w:val="000000"/>
          <w:sz w:val="22"/>
          <w:szCs w:val="22"/>
        </w:rPr>
        <w:t>175254</w:t>
      </w:r>
    </w:p>
    <w:p w14:paraId="727B087F" w14:textId="01127D4C" w:rsidR="001959C5" w:rsidRDefault="007B2D93" w:rsidP="007B2D93">
      <w:pPr>
        <w:pStyle w:val="BodyText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175254 is </w:t>
      </w:r>
      <w:proofErr w:type="gramStart"/>
      <w:r>
        <w:rPr>
          <w:sz w:val="28"/>
          <w:szCs w:val="28"/>
        </w:rPr>
        <w:t>highest</w:t>
      </w:r>
      <w:proofErr w:type="gramEnd"/>
      <w:r>
        <w:rPr>
          <w:sz w:val="28"/>
          <w:szCs w:val="28"/>
        </w:rPr>
        <w:t xml:space="preserve"> annual income of customer who’s spending score is 100.</w:t>
      </w:r>
    </w:p>
    <w:p w14:paraId="59F63232" w14:textId="77777777" w:rsidR="001D5525" w:rsidRDefault="001D5525" w:rsidP="001D5525">
      <w:pPr>
        <w:pStyle w:val="BodyText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59163 is </w:t>
      </w:r>
      <w:proofErr w:type="gramStart"/>
      <w:r>
        <w:rPr>
          <w:sz w:val="28"/>
          <w:szCs w:val="28"/>
        </w:rPr>
        <w:t>lowest</w:t>
      </w:r>
      <w:proofErr w:type="gramEnd"/>
      <w:r>
        <w:rPr>
          <w:sz w:val="28"/>
          <w:szCs w:val="28"/>
        </w:rPr>
        <w:t xml:space="preserve"> annual income of customer who’s spending score is 100.</w:t>
      </w:r>
    </w:p>
    <w:p w14:paraId="5304FAB3" w14:textId="77777777" w:rsidR="007B2D93" w:rsidRDefault="007B2D93" w:rsidP="007B2D93">
      <w:pPr>
        <w:pStyle w:val="BodyText"/>
        <w:ind w:left="1080"/>
        <w:rPr>
          <w:sz w:val="28"/>
          <w:szCs w:val="28"/>
        </w:rPr>
      </w:pPr>
    </w:p>
    <w:p w14:paraId="7363057B" w14:textId="4F934F78" w:rsidR="00FC0625" w:rsidRDefault="00FC0625" w:rsidP="00565E0B">
      <w:pPr>
        <w:pStyle w:val="BodyText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Question what gender is having </w:t>
      </w:r>
      <w:r w:rsidR="00303706">
        <w:rPr>
          <w:sz w:val="28"/>
          <w:szCs w:val="28"/>
        </w:rPr>
        <w:t>the highest spending score with annual income above 50000.</w:t>
      </w:r>
    </w:p>
    <w:p w14:paraId="179A4115" w14:textId="093B0ED5" w:rsidR="000F6588" w:rsidRPr="00D82C5F" w:rsidRDefault="0055649E" w:rsidP="0094611E">
      <w:pPr>
        <w:pStyle w:val="BodyText"/>
        <w:rPr>
          <w:sz w:val="28"/>
          <w:szCs w:val="28"/>
        </w:rPr>
      </w:pPr>
      <w:r>
        <w:rPr>
          <w:sz w:val="28"/>
          <w:szCs w:val="28"/>
        </w:rPr>
        <w:t>A.</w:t>
      </w:r>
      <w:r w:rsidR="00CA2AFF">
        <w:rPr>
          <w:sz w:val="28"/>
          <w:szCs w:val="28"/>
        </w:rPr>
        <w:t>1106 Female gender is having highest spending score of 100 with annual income above 50000.</w:t>
      </w:r>
    </w:p>
    <w:p w14:paraId="35DFF6FC" w14:textId="70289FDB" w:rsidR="000232EF" w:rsidRPr="00513998" w:rsidRDefault="000822A3" w:rsidP="00383949">
      <w:pPr>
        <w:widowControl/>
        <w:spacing w:line="240" w:lineRule="auto"/>
        <w:rPr>
          <w:sz w:val="24"/>
          <w:szCs w:val="24"/>
        </w:rPr>
      </w:pPr>
      <w:r>
        <w:rPr>
          <w:sz w:val="28"/>
          <w:szCs w:val="28"/>
        </w:rPr>
        <w:tab/>
      </w:r>
    </w:p>
    <w:p w14:paraId="2F2617EE" w14:textId="77777777" w:rsidR="000232EF" w:rsidRPr="00513998" w:rsidRDefault="000232EF" w:rsidP="00754DF6">
      <w:pPr>
        <w:rPr>
          <w:sz w:val="24"/>
          <w:szCs w:val="24"/>
        </w:rPr>
      </w:pPr>
    </w:p>
    <w:sectPr w:rsidR="000232EF" w:rsidRPr="00513998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9725E" w14:textId="77777777" w:rsidR="00623CD9" w:rsidRDefault="00623CD9" w:rsidP="003A2CA9">
      <w:pPr>
        <w:spacing w:line="240" w:lineRule="auto"/>
      </w:pPr>
      <w:r>
        <w:separator/>
      </w:r>
    </w:p>
  </w:endnote>
  <w:endnote w:type="continuationSeparator" w:id="0">
    <w:p w14:paraId="703D5806" w14:textId="77777777" w:rsidR="00623CD9" w:rsidRDefault="00623CD9" w:rsidP="003A2C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1BE1D" w14:textId="77777777" w:rsidR="00777F55" w:rsidRDefault="00AF7A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373F44" w14:textId="77777777" w:rsidR="00777F55" w:rsidRDefault="00777F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77F55" w14:paraId="7F4E494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9D6B883" w14:textId="77777777" w:rsidR="00777F55" w:rsidRDefault="00AF7A9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D7170CD" w14:textId="40BFA4EB" w:rsidR="00777F55" w:rsidRDefault="00783D71" w:rsidP="00A64C6F">
          <w:pPr>
            <w:jc w:val="center"/>
          </w:pPr>
          <w:r>
            <w:t>Section00</w:t>
          </w:r>
          <w:r w:rsidR="00A72193">
            <w:t>1</w:t>
          </w:r>
          <w:r>
            <w:t>/Group</w:t>
          </w:r>
          <w:r w:rsidR="00A72193">
            <w:t>2</w:t>
          </w:r>
          <w:r w:rsidR="00AF7A96">
            <w:t>,</w:t>
          </w:r>
          <w:r w:rsidR="00D23238">
            <w:t xml:space="preserve"> </w:t>
          </w:r>
          <w:r w:rsidR="00A72193">
            <w:t>Spring</w:t>
          </w:r>
          <w:r w:rsidR="00AF7A96">
            <w:t xml:space="preserve"> </w:t>
          </w:r>
          <w:r w:rsidR="00E42333">
            <w:t>2022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4014203" w14:textId="77777777" w:rsidR="00777F55" w:rsidRDefault="00AF7A9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A64C6F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14:paraId="795D061F" w14:textId="77777777" w:rsidR="00777F55" w:rsidRDefault="00777F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34713" w14:textId="77777777" w:rsidR="00777F55" w:rsidRDefault="00777F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927B4" w14:textId="77777777" w:rsidR="00623CD9" w:rsidRDefault="00623CD9" w:rsidP="003A2CA9">
      <w:pPr>
        <w:spacing w:line="240" w:lineRule="auto"/>
      </w:pPr>
      <w:r>
        <w:separator/>
      </w:r>
    </w:p>
  </w:footnote>
  <w:footnote w:type="continuationSeparator" w:id="0">
    <w:p w14:paraId="0CA7BD47" w14:textId="77777777" w:rsidR="00623CD9" w:rsidRDefault="00623CD9" w:rsidP="003A2C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70B2D" w14:textId="77777777" w:rsidR="00777F55" w:rsidRDefault="00777F55">
    <w:pPr>
      <w:rPr>
        <w:sz w:val="24"/>
      </w:rPr>
    </w:pPr>
  </w:p>
  <w:p w14:paraId="6754910A" w14:textId="77777777" w:rsidR="00777F55" w:rsidRDefault="00777F55">
    <w:pPr>
      <w:pBdr>
        <w:top w:val="single" w:sz="6" w:space="1" w:color="auto"/>
      </w:pBdr>
      <w:rPr>
        <w:sz w:val="24"/>
      </w:rPr>
    </w:pPr>
  </w:p>
  <w:p w14:paraId="324D28B7" w14:textId="61535938" w:rsidR="00777F55" w:rsidRDefault="00E4233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CSCE 5</w:t>
    </w:r>
    <w:r w:rsidR="00E9580A">
      <w:rPr>
        <w:rFonts w:ascii="Arial" w:hAnsi="Arial"/>
        <w:b/>
        <w:sz w:val="36"/>
      </w:rPr>
      <w:t>31</w:t>
    </w:r>
    <w:r>
      <w:rPr>
        <w:rFonts w:ascii="Arial" w:hAnsi="Arial"/>
        <w:b/>
        <w:sz w:val="36"/>
      </w:rPr>
      <w:t>0</w:t>
    </w:r>
    <w:r w:rsidR="0032440B">
      <w:rPr>
        <w:rFonts w:ascii="Arial" w:hAnsi="Arial"/>
        <w:b/>
        <w:sz w:val="36"/>
      </w:rPr>
      <w:t xml:space="preserve">: </w:t>
    </w:r>
    <w:r w:rsidR="002D685C">
      <w:rPr>
        <w:rFonts w:ascii="Arial" w:hAnsi="Arial"/>
        <w:b/>
        <w:sz w:val="36"/>
      </w:rPr>
      <w:t xml:space="preserve">Methods in </w:t>
    </w:r>
    <w:r w:rsidR="00E9580A">
      <w:rPr>
        <w:rFonts w:ascii="Arial" w:hAnsi="Arial"/>
        <w:b/>
        <w:sz w:val="36"/>
      </w:rPr>
      <w:t>Empirical Analysis</w:t>
    </w:r>
  </w:p>
  <w:p w14:paraId="551FC687" w14:textId="77777777" w:rsidR="00777F55" w:rsidRDefault="00777F55">
    <w:pPr>
      <w:pBdr>
        <w:bottom w:val="single" w:sz="6" w:space="1" w:color="auto"/>
      </w:pBdr>
      <w:jc w:val="right"/>
      <w:rPr>
        <w:sz w:val="24"/>
      </w:rPr>
    </w:pPr>
  </w:p>
  <w:p w14:paraId="3F0FFEE9" w14:textId="77777777" w:rsidR="00777F55" w:rsidRDefault="00777F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77F55" w14:paraId="0FE55B06" w14:textId="77777777">
      <w:tc>
        <w:tcPr>
          <w:tcW w:w="6379" w:type="dxa"/>
        </w:tcPr>
        <w:p w14:paraId="5BBCBE30" w14:textId="6AE6643D" w:rsidR="00777F55" w:rsidRDefault="00E42333" w:rsidP="0032440B">
          <w:r w:rsidRPr="00E42333">
            <w:t>CSCE 53</w:t>
          </w:r>
          <w:r w:rsidR="002D685C">
            <w:t>1</w:t>
          </w:r>
          <w:r w:rsidRPr="00E42333">
            <w:t xml:space="preserve">0: </w:t>
          </w:r>
          <w:r w:rsidR="002D685C">
            <w:t xml:space="preserve">Methods </w:t>
          </w:r>
          <w:r w:rsidR="00A37369">
            <w:t>in</w:t>
          </w:r>
          <w:r w:rsidR="002D685C">
            <w:t xml:space="preserve"> Empirical Analysis</w:t>
          </w:r>
        </w:p>
      </w:tc>
      <w:tc>
        <w:tcPr>
          <w:tcW w:w="3179" w:type="dxa"/>
        </w:tcPr>
        <w:p w14:paraId="72D92820" w14:textId="5ADA39C5" w:rsidR="00777F55" w:rsidRDefault="00AF7A96" w:rsidP="00A64C6F">
          <w:pPr>
            <w:tabs>
              <w:tab w:val="left" w:pos="1135"/>
            </w:tabs>
            <w:spacing w:before="40"/>
            <w:ind w:right="68"/>
          </w:pPr>
          <w:r>
            <w:t xml:space="preserve">  Issue:           </w:t>
          </w:r>
          <w:r w:rsidR="000E3F19">
            <w:t xml:space="preserve">      </w:t>
          </w:r>
          <w:r w:rsidR="00A37369">
            <w:t>Spring</w:t>
          </w:r>
          <w:r w:rsidR="0032440B">
            <w:t xml:space="preserve"> 20</w:t>
          </w:r>
          <w:r w:rsidR="00E42333">
            <w:t>2</w:t>
          </w:r>
          <w:r w:rsidR="00A37369">
            <w:t>3</w:t>
          </w:r>
        </w:p>
      </w:tc>
    </w:tr>
    <w:tr w:rsidR="00777F55" w14:paraId="01C5FC40" w14:textId="77777777">
      <w:tc>
        <w:tcPr>
          <w:tcW w:w="6379" w:type="dxa"/>
        </w:tcPr>
        <w:p w14:paraId="6CE1B158" w14:textId="3D78A54F" w:rsidR="00777F55" w:rsidRDefault="00000000" w:rsidP="0032440B">
          <w:fldSimple w:instr=" TITLE  \* MERGEFORMAT ">
            <w:r w:rsidR="00E42333">
              <w:t>Project</w:t>
            </w:r>
            <w:r w:rsidR="00DF3B8D">
              <w:t xml:space="preserve"> Workbook</w:t>
            </w:r>
          </w:fldSimple>
        </w:p>
      </w:tc>
      <w:tc>
        <w:tcPr>
          <w:tcW w:w="3179" w:type="dxa"/>
        </w:tcPr>
        <w:p w14:paraId="295D77B4" w14:textId="455B7CF8" w:rsidR="00777F55" w:rsidRDefault="00AF7A96" w:rsidP="00A64C6F">
          <w:r>
            <w:t xml:space="preserve">  Issue Date: </w:t>
          </w:r>
          <w:r w:rsidR="00A37369">
            <w:t>February 10</w:t>
          </w:r>
          <w:r w:rsidR="0032440B">
            <w:t>, 20</w:t>
          </w:r>
          <w:r w:rsidR="00E42333">
            <w:t>2</w:t>
          </w:r>
          <w:r w:rsidR="00A37369">
            <w:t>3</w:t>
          </w:r>
        </w:p>
      </w:tc>
    </w:tr>
    <w:tr w:rsidR="00777F55" w14:paraId="55D90271" w14:textId="77777777">
      <w:tc>
        <w:tcPr>
          <w:tcW w:w="9558" w:type="dxa"/>
          <w:gridSpan w:val="2"/>
        </w:tcPr>
        <w:p w14:paraId="236ADE25" w14:textId="3C4F5AD0" w:rsidR="00777F55" w:rsidRDefault="00000000" w:rsidP="0032440B">
          <w:fldSimple w:instr=" FILENAME  \* MERGEFORMAT ">
            <w:r w:rsidR="00067514">
              <w:rPr>
                <w:noProof/>
              </w:rPr>
              <w:t>Group</w:t>
            </w:r>
            <w:r w:rsidR="00A37369">
              <w:rPr>
                <w:noProof/>
              </w:rPr>
              <w:t>2</w:t>
            </w:r>
            <w:r w:rsidR="00855DD7">
              <w:rPr>
                <w:noProof/>
              </w:rPr>
              <w:t>_</w:t>
            </w:r>
            <w:r w:rsidR="00E42333">
              <w:rPr>
                <w:noProof/>
              </w:rPr>
              <w:t>CSCE5</w:t>
            </w:r>
            <w:r w:rsidR="00A37369">
              <w:rPr>
                <w:noProof/>
              </w:rPr>
              <w:t>31</w:t>
            </w:r>
            <w:r w:rsidR="00E42333">
              <w:rPr>
                <w:noProof/>
              </w:rPr>
              <w:t>0</w:t>
            </w:r>
            <w:r w:rsidR="00DF3B8D">
              <w:rPr>
                <w:noProof/>
              </w:rPr>
              <w:t>_</w:t>
            </w:r>
            <w:r w:rsidR="00C12BE5">
              <w:rPr>
                <w:noProof/>
              </w:rPr>
              <w:t>sectio</w:t>
            </w:r>
            <w:r w:rsidR="00077CCC">
              <w:rPr>
                <w:noProof/>
              </w:rPr>
              <w:t>n00</w:t>
            </w:r>
            <w:r w:rsidR="00A37369">
              <w:rPr>
                <w:noProof/>
              </w:rPr>
              <w:t>1</w:t>
            </w:r>
            <w:r w:rsidR="00DF3B8D">
              <w:rPr>
                <w:noProof/>
              </w:rPr>
              <w:t>.docx</w:t>
            </w:r>
          </w:fldSimple>
        </w:p>
      </w:tc>
    </w:tr>
  </w:tbl>
  <w:p w14:paraId="013F8118" w14:textId="77777777" w:rsidR="00777F55" w:rsidRDefault="00777F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9247A" w14:textId="77777777" w:rsidR="00777F55" w:rsidRDefault="00777F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B23FF0"/>
    <w:multiLevelType w:val="hybridMultilevel"/>
    <w:tmpl w:val="597C6268"/>
    <w:lvl w:ilvl="0" w:tplc="FE2C946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7C4BF7"/>
    <w:multiLevelType w:val="hybridMultilevel"/>
    <w:tmpl w:val="D7206A64"/>
    <w:lvl w:ilvl="0" w:tplc="0409000B">
      <w:start w:val="1"/>
      <w:numFmt w:val="bullet"/>
      <w:lvlText w:val=""/>
      <w:lvlJc w:val="left"/>
      <w:pPr>
        <w:ind w:left="7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" w15:restartNumberingAfterBreak="0">
    <w:nsid w:val="0B880D52"/>
    <w:multiLevelType w:val="hybridMultilevel"/>
    <w:tmpl w:val="4C68C88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BE10CE"/>
    <w:multiLevelType w:val="hybridMultilevel"/>
    <w:tmpl w:val="4A8A1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2035E"/>
    <w:multiLevelType w:val="hybridMultilevel"/>
    <w:tmpl w:val="6FF0DC90"/>
    <w:lvl w:ilvl="0" w:tplc="0EC043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FC730B"/>
    <w:multiLevelType w:val="hybridMultilevel"/>
    <w:tmpl w:val="674057B4"/>
    <w:lvl w:ilvl="0" w:tplc="64F227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2310D4"/>
    <w:multiLevelType w:val="hybridMultilevel"/>
    <w:tmpl w:val="3210DB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F0FDB"/>
    <w:multiLevelType w:val="hybridMultilevel"/>
    <w:tmpl w:val="B1E8B2D0"/>
    <w:lvl w:ilvl="0" w:tplc="F78A18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3017757"/>
    <w:multiLevelType w:val="hybridMultilevel"/>
    <w:tmpl w:val="8D9AC39A"/>
    <w:lvl w:ilvl="0" w:tplc="B60C88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F93EB1"/>
    <w:multiLevelType w:val="hybridMultilevel"/>
    <w:tmpl w:val="AB14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58144E"/>
    <w:multiLevelType w:val="hybridMultilevel"/>
    <w:tmpl w:val="5890EA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066F32"/>
    <w:multiLevelType w:val="hybridMultilevel"/>
    <w:tmpl w:val="3CE8F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825097">
    <w:abstractNumId w:val="0"/>
  </w:num>
  <w:num w:numId="2" w16cid:durableId="1471750452">
    <w:abstractNumId w:val="12"/>
  </w:num>
  <w:num w:numId="3" w16cid:durableId="1041784514">
    <w:abstractNumId w:val="11"/>
  </w:num>
  <w:num w:numId="4" w16cid:durableId="1896430309">
    <w:abstractNumId w:val="7"/>
  </w:num>
  <w:num w:numId="5" w16cid:durableId="607081577">
    <w:abstractNumId w:val="3"/>
  </w:num>
  <w:num w:numId="6" w16cid:durableId="1682125049">
    <w:abstractNumId w:val="2"/>
  </w:num>
  <w:num w:numId="7" w16cid:durableId="164519633">
    <w:abstractNumId w:val="6"/>
  </w:num>
  <w:num w:numId="8" w16cid:durableId="1385326374">
    <w:abstractNumId w:val="8"/>
  </w:num>
  <w:num w:numId="9" w16cid:durableId="647898890">
    <w:abstractNumId w:val="9"/>
  </w:num>
  <w:num w:numId="10" w16cid:durableId="1875997632">
    <w:abstractNumId w:val="10"/>
  </w:num>
  <w:num w:numId="11" w16cid:durableId="20282666">
    <w:abstractNumId w:val="4"/>
  </w:num>
  <w:num w:numId="12" w16cid:durableId="1198084527">
    <w:abstractNumId w:val="1"/>
  </w:num>
  <w:num w:numId="13" w16cid:durableId="4090411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CB3"/>
    <w:rsid w:val="00002CB3"/>
    <w:rsid w:val="000132EB"/>
    <w:rsid w:val="00013AE2"/>
    <w:rsid w:val="000232EF"/>
    <w:rsid w:val="0002502A"/>
    <w:rsid w:val="0004482C"/>
    <w:rsid w:val="00063805"/>
    <w:rsid w:val="00067514"/>
    <w:rsid w:val="000746B3"/>
    <w:rsid w:val="00077CCC"/>
    <w:rsid w:val="000822A3"/>
    <w:rsid w:val="000A52F0"/>
    <w:rsid w:val="000A6C1A"/>
    <w:rsid w:val="000D11B2"/>
    <w:rsid w:val="000D20EC"/>
    <w:rsid w:val="000D2A6F"/>
    <w:rsid w:val="000D7A75"/>
    <w:rsid w:val="000E3F19"/>
    <w:rsid w:val="000E4383"/>
    <w:rsid w:val="000F042A"/>
    <w:rsid w:val="000F12F2"/>
    <w:rsid w:val="000F1902"/>
    <w:rsid w:val="000F3076"/>
    <w:rsid w:val="000F6588"/>
    <w:rsid w:val="0012626B"/>
    <w:rsid w:val="001600A9"/>
    <w:rsid w:val="00162DD6"/>
    <w:rsid w:val="001765A3"/>
    <w:rsid w:val="001940BE"/>
    <w:rsid w:val="001959C5"/>
    <w:rsid w:val="001A28F7"/>
    <w:rsid w:val="001A2A19"/>
    <w:rsid w:val="001B0016"/>
    <w:rsid w:val="001B1E42"/>
    <w:rsid w:val="001B4797"/>
    <w:rsid w:val="001B47D4"/>
    <w:rsid w:val="001D5525"/>
    <w:rsid w:val="001E2CEE"/>
    <w:rsid w:val="001E6B80"/>
    <w:rsid w:val="00204027"/>
    <w:rsid w:val="00204BC4"/>
    <w:rsid w:val="002114CA"/>
    <w:rsid w:val="002117E0"/>
    <w:rsid w:val="00214447"/>
    <w:rsid w:val="0021520B"/>
    <w:rsid w:val="002246FE"/>
    <w:rsid w:val="00226382"/>
    <w:rsid w:val="0022711D"/>
    <w:rsid w:val="00230310"/>
    <w:rsid w:val="00235CC2"/>
    <w:rsid w:val="0024304E"/>
    <w:rsid w:val="00243F63"/>
    <w:rsid w:val="002443EF"/>
    <w:rsid w:val="0028281B"/>
    <w:rsid w:val="002A3A2A"/>
    <w:rsid w:val="002B0623"/>
    <w:rsid w:val="002B67B1"/>
    <w:rsid w:val="002C7D77"/>
    <w:rsid w:val="002D192D"/>
    <w:rsid w:val="002D685C"/>
    <w:rsid w:val="002E02C6"/>
    <w:rsid w:val="002E183F"/>
    <w:rsid w:val="002F79D6"/>
    <w:rsid w:val="00300C76"/>
    <w:rsid w:val="00303706"/>
    <w:rsid w:val="00303A4A"/>
    <w:rsid w:val="00304DA2"/>
    <w:rsid w:val="0030623B"/>
    <w:rsid w:val="00307C1B"/>
    <w:rsid w:val="00310EA0"/>
    <w:rsid w:val="0032440B"/>
    <w:rsid w:val="00325AC8"/>
    <w:rsid w:val="00341C61"/>
    <w:rsid w:val="00356F2A"/>
    <w:rsid w:val="00357C79"/>
    <w:rsid w:val="003648FA"/>
    <w:rsid w:val="003804BA"/>
    <w:rsid w:val="00380C00"/>
    <w:rsid w:val="00383949"/>
    <w:rsid w:val="00391407"/>
    <w:rsid w:val="003952E1"/>
    <w:rsid w:val="00397291"/>
    <w:rsid w:val="003C15C2"/>
    <w:rsid w:val="003E342D"/>
    <w:rsid w:val="003F7BC8"/>
    <w:rsid w:val="00407261"/>
    <w:rsid w:val="00412CD4"/>
    <w:rsid w:val="00421BA6"/>
    <w:rsid w:val="00425276"/>
    <w:rsid w:val="00430DED"/>
    <w:rsid w:val="00434396"/>
    <w:rsid w:val="00434CF4"/>
    <w:rsid w:val="00450D51"/>
    <w:rsid w:val="00463300"/>
    <w:rsid w:val="004673FE"/>
    <w:rsid w:val="0047174D"/>
    <w:rsid w:val="00473B8E"/>
    <w:rsid w:val="00475F49"/>
    <w:rsid w:val="004D18B4"/>
    <w:rsid w:val="004E4DF9"/>
    <w:rsid w:val="004E65FA"/>
    <w:rsid w:val="004E7874"/>
    <w:rsid w:val="00505EEA"/>
    <w:rsid w:val="00513998"/>
    <w:rsid w:val="0052015E"/>
    <w:rsid w:val="00523174"/>
    <w:rsid w:val="0053073D"/>
    <w:rsid w:val="00531515"/>
    <w:rsid w:val="005414B7"/>
    <w:rsid w:val="0055649E"/>
    <w:rsid w:val="00557AE6"/>
    <w:rsid w:val="00565E0B"/>
    <w:rsid w:val="00591069"/>
    <w:rsid w:val="00592CEF"/>
    <w:rsid w:val="005A056C"/>
    <w:rsid w:val="005B0E62"/>
    <w:rsid w:val="005B751C"/>
    <w:rsid w:val="005E4C2E"/>
    <w:rsid w:val="005F05DB"/>
    <w:rsid w:val="005F3F63"/>
    <w:rsid w:val="0060177E"/>
    <w:rsid w:val="00611BB5"/>
    <w:rsid w:val="00623CD9"/>
    <w:rsid w:val="00635DFF"/>
    <w:rsid w:val="00644153"/>
    <w:rsid w:val="0066132C"/>
    <w:rsid w:val="00663C07"/>
    <w:rsid w:val="0067272D"/>
    <w:rsid w:val="00674B4D"/>
    <w:rsid w:val="00683799"/>
    <w:rsid w:val="006B57AB"/>
    <w:rsid w:val="006B7402"/>
    <w:rsid w:val="006E05EB"/>
    <w:rsid w:val="006E2ABD"/>
    <w:rsid w:val="006E4282"/>
    <w:rsid w:val="006F13E6"/>
    <w:rsid w:val="006F2357"/>
    <w:rsid w:val="006F6C28"/>
    <w:rsid w:val="00713BF5"/>
    <w:rsid w:val="00714D8C"/>
    <w:rsid w:val="00733A0A"/>
    <w:rsid w:val="00740FC9"/>
    <w:rsid w:val="00746923"/>
    <w:rsid w:val="0075151B"/>
    <w:rsid w:val="00754DF6"/>
    <w:rsid w:val="0077343F"/>
    <w:rsid w:val="00777F55"/>
    <w:rsid w:val="00783D71"/>
    <w:rsid w:val="007A08C0"/>
    <w:rsid w:val="007A26C3"/>
    <w:rsid w:val="007A77F1"/>
    <w:rsid w:val="007B2D93"/>
    <w:rsid w:val="0080083F"/>
    <w:rsid w:val="00816133"/>
    <w:rsid w:val="008228ED"/>
    <w:rsid w:val="008315C7"/>
    <w:rsid w:val="00834537"/>
    <w:rsid w:val="00837500"/>
    <w:rsid w:val="008414D6"/>
    <w:rsid w:val="00853E3D"/>
    <w:rsid w:val="00855DD7"/>
    <w:rsid w:val="00866766"/>
    <w:rsid w:val="00866A1E"/>
    <w:rsid w:val="00867EFD"/>
    <w:rsid w:val="00871BFC"/>
    <w:rsid w:val="008763F3"/>
    <w:rsid w:val="008804D1"/>
    <w:rsid w:val="00894271"/>
    <w:rsid w:val="008A712E"/>
    <w:rsid w:val="008C2A54"/>
    <w:rsid w:val="008C5910"/>
    <w:rsid w:val="008C6B45"/>
    <w:rsid w:val="008D2128"/>
    <w:rsid w:val="008D58A3"/>
    <w:rsid w:val="008D5A47"/>
    <w:rsid w:val="008E0B18"/>
    <w:rsid w:val="008E2E62"/>
    <w:rsid w:val="008E67BF"/>
    <w:rsid w:val="009039FA"/>
    <w:rsid w:val="0090466C"/>
    <w:rsid w:val="00922E22"/>
    <w:rsid w:val="009238EB"/>
    <w:rsid w:val="00932FF1"/>
    <w:rsid w:val="00936AAA"/>
    <w:rsid w:val="0094611E"/>
    <w:rsid w:val="009520A8"/>
    <w:rsid w:val="0096031D"/>
    <w:rsid w:val="009854E8"/>
    <w:rsid w:val="0099667C"/>
    <w:rsid w:val="009B073B"/>
    <w:rsid w:val="009B2CF3"/>
    <w:rsid w:val="009D1DA7"/>
    <w:rsid w:val="009F255C"/>
    <w:rsid w:val="00A014A9"/>
    <w:rsid w:val="00A020EB"/>
    <w:rsid w:val="00A12102"/>
    <w:rsid w:val="00A12ACA"/>
    <w:rsid w:val="00A2124A"/>
    <w:rsid w:val="00A22705"/>
    <w:rsid w:val="00A300D0"/>
    <w:rsid w:val="00A30A03"/>
    <w:rsid w:val="00A3324B"/>
    <w:rsid w:val="00A37369"/>
    <w:rsid w:val="00A42C8C"/>
    <w:rsid w:val="00A518BC"/>
    <w:rsid w:val="00A51F4D"/>
    <w:rsid w:val="00A6398B"/>
    <w:rsid w:val="00A64C6F"/>
    <w:rsid w:val="00A6600C"/>
    <w:rsid w:val="00A72193"/>
    <w:rsid w:val="00A72AD8"/>
    <w:rsid w:val="00A73DA8"/>
    <w:rsid w:val="00A74F3A"/>
    <w:rsid w:val="00A90AFE"/>
    <w:rsid w:val="00A9665F"/>
    <w:rsid w:val="00AD300C"/>
    <w:rsid w:val="00AD324B"/>
    <w:rsid w:val="00AE00F2"/>
    <w:rsid w:val="00AE1342"/>
    <w:rsid w:val="00AE6DAB"/>
    <w:rsid w:val="00AF469B"/>
    <w:rsid w:val="00AF7A96"/>
    <w:rsid w:val="00B06C69"/>
    <w:rsid w:val="00B12892"/>
    <w:rsid w:val="00B128F1"/>
    <w:rsid w:val="00B13451"/>
    <w:rsid w:val="00B15083"/>
    <w:rsid w:val="00B21121"/>
    <w:rsid w:val="00B23FFC"/>
    <w:rsid w:val="00B33A8A"/>
    <w:rsid w:val="00B42504"/>
    <w:rsid w:val="00B540E3"/>
    <w:rsid w:val="00B8635D"/>
    <w:rsid w:val="00B86A94"/>
    <w:rsid w:val="00B94275"/>
    <w:rsid w:val="00B9455E"/>
    <w:rsid w:val="00BC6026"/>
    <w:rsid w:val="00BD39D2"/>
    <w:rsid w:val="00BD762F"/>
    <w:rsid w:val="00BE17B1"/>
    <w:rsid w:val="00BF4A94"/>
    <w:rsid w:val="00BF6E89"/>
    <w:rsid w:val="00C11250"/>
    <w:rsid w:val="00C1273F"/>
    <w:rsid w:val="00C12BE5"/>
    <w:rsid w:val="00C2400B"/>
    <w:rsid w:val="00C30F74"/>
    <w:rsid w:val="00C321E1"/>
    <w:rsid w:val="00C3409B"/>
    <w:rsid w:val="00C50E21"/>
    <w:rsid w:val="00C54B53"/>
    <w:rsid w:val="00C60756"/>
    <w:rsid w:val="00C6296C"/>
    <w:rsid w:val="00C74786"/>
    <w:rsid w:val="00C75290"/>
    <w:rsid w:val="00C76760"/>
    <w:rsid w:val="00C8263F"/>
    <w:rsid w:val="00C93501"/>
    <w:rsid w:val="00CA2AFF"/>
    <w:rsid w:val="00CA5913"/>
    <w:rsid w:val="00CA6F21"/>
    <w:rsid w:val="00CC61EB"/>
    <w:rsid w:val="00CC71FD"/>
    <w:rsid w:val="00D031F2"/>
    <w:rsid w:val="00D05A26"/>
    <w:rsid w:val="00D21318"/>
    <w:rsid w:val="00D23238"/>
    <w:rsid w:val="00D23296"/>
    <w:rsid w:val="00D25E88"/>
    <w:rsid w:val="00D354BE"/>
    <w:rsid w:val="00D37549"/>
    <w:rsid w:val="00D473D2"/>
    <w:rsid w:val="00D51443"/>
    <w:rsid w:val="00D52C04"/>
    <w:rsid w:val="00D67EB1"/>
    <w:rsid w:val="00D73A76"/>
    <w:rsid w:val="00D74A18"/>
    <w:rsid w:val="00D74FB9"/>
    <w:rsid w:val="00D819CF"/>
    <w:rsid w:val="00D82C5F"/>
    <w:rsid w:val="00D85928"/>
    <w:rsid w:val="00DA11DD"/>
    <w:rsid w:val="00DA1F9B"/>
    <w:rsid w:val="00DB0EC1"/>
    <w:rsid w:val="00DB4D28"/>
    <w:rsid w:val="00DB5990"/>
    <w:rsid w:val="00DC6B9B"/>
    <w:rsid w:val="00DD35AA"/>
    <w:rsid w:val="00DD3CA5"/>
    <w:rsid w:val="00DD3CAF"/>
    <w:rsid w:val="00DD7C55"/>
    <w:rsid w:val="00DF3B8D"/>
    <w:rsid w:val="00E048C2"/>
    <w:rsid w:val="00E07F7D"/>
    <w:rsid w:val="00E158AF"/>
    <w:rsid w:val="00E1737C"/>
    <w:rsid w:val="00E26C63"/>
    <w:rsid w:val="00E3387A"/>
    <w:rsid w:val="00E42333"/>
    <w:rsid w:val="00E54B6C"/>
    <w:rsid w:val="00E60D2F"/>
    <w:rsid w:val="00E67B3B"/>
    <w:rsid w:val="00E72186"/>
    <w:rsid w:val="00E82E8E"/>
    <w:rsid w:val="00E85E59"/>
    <w:rsid w:val="00E8613D"/>
    <w:rsid w:val="00E87B84"/>
    <w:rsid w:val="00E9580A"/>
    <w:rsid w:val="00E97485"/>
    <w:rsid w:val="00EA74E4"/>
    <w:rsid w:val="00EE289B"/>
    <w:rsid w:val="00EF5ACE"/>
    <w:rsid w:val="00F12282"/>
    <w:rsid w:val="00F12D76"/>
    <w:rsid w:val="00F479C4"/>
    <w:rsid w:val="00F53189"/>
    <w:rsid w:val="00F731FA"/>
    <w:rsid w:val="00F73480"/>
    <w:rsid w:val="00F75D03"/>
    <w:rsid w:val="00F7691D"/>
    <w:rsid w:val="00F80D7C"/>
    <w:rsid w:val="00F8199D"/>
    <w:rsid w:val="00F86E8C"/>
    <w:rsid w:val="00F9192D"/>
    <w:rsid w:val="00F96BEF"/>
    <w:rsid w:val="00F9775F"/>
    <w:rsid w:val="00FA2BAB"/>
    <w:rsid w:val="00FA71B1"/>
    <w:rsid w:val="00FB49A0"/>
    <w:rsid w:val="00FC0625"/>
    <w:rsid w:val="00FC77C0"/>
    <w:rsid w:val="00FD0A5C"/>
    <w:rsid w:val="00FE3AF4"/>
    <w:rsid w:val="00FE6CC5"/>
    <w:rsid w:val="00FF3A23"/>
    <w:rsid w:val="00FF415A"/>
    <w:rsid w:val="00FF62FD"/>
    <w:rsid w:val="00FF65D7"/>
    <w:rsid w:val="00FF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FE55BB"/>
  <w15:docId w15:val="{70E4C0A7-B5A5-43CC-8CCB-24843E7B7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rsid w:val="00E54B6C"/>
    <w:pPr>
      <w:keepNext/>
      <w:spacing w:before="120" w:after="60"/>
      <w:jc w:val="center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Heading1"/>
    <w:next w:val="Normal"/>
    <w:qFormat/>
    <w:rsid w:val="00E54B6C"/>
    <w:pPr>
      <w:numPr>
        <w:ilvl w:val="1"/>
        <w:numId w:val="1"/>
      </w:numPr>
      <w:jc w:val="left"/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qFormat/>
    <w:pPr>
      <w:spacing w:before="360" w:after="360"/>
    </w:pPr>
    <w:rPr>
      <w:rFonts w:asciiTheme="minorHAnsi" w:hAnsiTheme="minorHAnsi"/>
      <w:b/>
      <w:bCs/>
      <w:caps/>
      <w:sz w:val="22"/>
      <w:szCs w:val="26"/>
      <w:u w:val="single"/>
    </w:rPr>
  </w:style>
  <w:style w:type="paragraph" w:styleId="TOC2">
    <w:name w:val="toc 2"/>
    <w:basedOn w:val="Normal"/>
    <w:next w:val="Normal"/>
    <w:uiPriority w:val="39"/>
    <w:qFormat/>
    <w:rPr>
      <w:rFonts w:asciiTheme="minorHAnsi" w:hAnsiTheme="minorHAnsi"/>
      <w:b/>
      <w:bCs/>
      <w:smallCaps/>
      <w:sz w:val="22"/>
      <w:szCs w:val="26"/>
    </w:rPr>
  </w:style>
  <w:style w:type="paragraph" w:styleId="TOC3">
    <w:name w:val="toc 3"/>
    <w:basedOn w:val="Normal"/>
    <w:next w:val="Normal"/>
    <w:uiPriority w:val="39"/>
    <w:semiHidden/>
    <w:qFormat/>
    <w:rPr>
      <w:rFonts w:asciiTheme="minorHAnsi" w:hAnsiTheme="minorHAnsi"/>
      <w:smallCaps/>
      <w:sz w:val="22"/>
      <w:szCs w:val="26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5">
    <w:name w:val="toc 5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6">
    <w:name w:val="toc 6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7">
    <w:name w:val="toc 7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8">
    <w:name w:val="toc 8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9">
    <w:name w:val="toc 9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014A9"/>
    <w:pPr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4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4A9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A014A9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semiHidden/>
    <w:rsid w:val="001E2CEE"/>
    <w:rPr>
      <w:lang w:eastAsia="en-US"/>
    </w:rPr>
  </w:style>
  <w:style w:type="paragraph" w:styleId="ListParagraph">
    <w:name w:val="List Paragraph"/>
    <w:basedOn w:val="Normal"/>
    <w:uiPriority w:val="34"/>
    <w:qFormat/>
    <w:rsid w:val="00B33A8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05A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04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datasets/datascientistanna/customers-dataset?resource=downloa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Macro-Enabled_Worksheet.xlsm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Glossar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DB33D-4BCA-4565-9731-07CDD648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Glossary.dot</Template>
  <TotalTime>3426</TotalTime>
  <Pages>6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Workbook</vt:lpstr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Workbook</dc:title>
  <dc:subject>CSCE5430 Software Engineering</dc:subject>
  <dc:creator>student name</dc:creator>
  <cp:lastModifiedBy>Pragnesh Devarakonda</cp:lastModifiedBy>
  <cp:revision>317</cp:revision>
  <cp:lastPrinted>1999-05-24T19:06:00Z</cp:lastPrinted>
  <dcterms:created xsi:type="dcterms:W3CDTF">2014-02-01T06:40:00Z</dcterms:created>
  <dcterms:modified xsi:type="dcterms:W3CDTF">2023-05-03T01:57:00Z</dcterms:modified>
</cp:coreProperties>
</file>